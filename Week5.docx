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EC3C59F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6041E2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93BB06D" w:rsidR="00547F36" w:rsidRPr="001E6010" w:rsidRDefault="00A94F89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1F8EB3A" w:rsidR="00547F36" w:rsidRPr="001E6010" w:rsidRDefault="00A94F89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2E9BF34" w:rsidR="00547F36" w:rsidRPr="001E6010" w:rsidRDefault="00A94F89">
            <w:pPr>
              <w:pStyle w:val="Informazionisullostudente"/>
            </w:pPr>
            <w:r>
              <w:t>26/02/2021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0C58F7ED" w14:textId="5C0D5FB1" w:rsidR="00331C39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il funzionamento di Enum</w:t>
      </w:r>
    </w:p>
    <w:p w14:paraId="081CFE31" w14:textId="547FD5B2" w:rsid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Enum è un tipo speciale che permette di associate un numero limitato di istanze, dei valori int finiti</w:t>
      </w:r>
      <w:r w:rsidR="004521F3">
        <w:rPr>
          <w:rFonts w:cstheme="minorHAnsi"/>
          <w:i/>
          <w:iCs/>
          <w:sz w:val="16"/>
          <w:szCs w:val="16"/>
        </w:rPr>
        <w:t xml:space="preserve"> a partire da 0.</w:t>
      </w:r>
    </w:p>
    <w:p w14:paraId="0F05A81F" w14:textId="77777777" w:rsid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4475225" w14:textId="670F612F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Array, Collection e Collezioni Generiche</w:t>
      </w:r>
    </w:p>
    <w:p w14:paraId="5410438E" w14:textId="5587748A" w:rsidR="00A94F89" w:rsidRP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A94F89">
        <w:rPr>
          <w:rFonts w:cstheme="minorHAnsi"/>
          <w:i/>
          <w:iCs/>
          <w:sz w:val="16"/>
          <w:szCs w:val="16"/>
        </w:rPr>
        <w:t>Array: sono fortemente tipizzati m</w:t>
      </w:r>
      <w:r>
        <w:rPr>
          <w:rFonts w:cstheme="minorHAnsi"/>
          <w:i/>
          <w:iCs/>
          <w:sz w:val="16"/>
          <w:szCs w:val="16"/>
        </w:rPr>
        <w:t>a non sono strutture dinamiche: una volta definita la loro dimensione, questa, per essere modificata ha bisogno di una funzione.</w:t>
      </w:r>
    </w:p>
    <w:p w14:paraId="45D13FF9" w14:textId="33035811" w:rsidR="00A94F89" w:rsidRP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A94F89">
        <w:rPr>
          <w:rFonts w:cstheme="minorHAnsi"/>
          <w:i/>
          <w:iCs/>
          <w:sz w:val="16"/>
          <w:szCs w:val="16"/>
        </w:rPr>
        <w:t>Collection: sono debolemente tipizzate e sono strutture dinamich</w:t>
      </w:r>
      <w:r>
        <w:rPr>
          <w:rFonts w:cstheme="minorHAnsi"/>
          <w:i/>
          <w:iCs/>
          <w:sz w:val="16"/>
          <w:szCs w:val="16"/>
        </w:rPr>
        <w:t>e per cui si può modificare la loro dimensione.</w:t>
      </w:r>
      <w:r w:rsidRPr="00A94F89">
        <w:rPr>
          <w:rFonts w:cstheme="minorHAnsi"/>
          <w:i/>
          <w:iCs/>
          <w:sz w:val="16"/>
          <w:szCs w:val="16"/>
        </w:rPr>
        <w:t xml:space="preserve"> </w:t>
      </w:r>
    </w:p>
    <w:p w14:paraId="1BBF2CB9" w14:textId="0DFAF430" w:rsid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A94F89">
        <w:rPr>
          <w:rFonts w:cstheme="minorHAnsi"/>
          <w:i/>
          <w:iCs/>
          <w:sz w:val="16"/>
          <w:szCs w:val="16"/>
        </w:rPr>
        <w:t>Collection Generiche: nascono per r</w:t>
      </w:r>
      <w:r>
        <w:rPr>
          <w:rFonts w:cstheme="minorHAnsi"/>
          <w:i/>
          <w:iCs/>
          <w:sz w:val="16"/>
          <w:szCs w:val="16"/>
        </w:rPr>
        <w:t>isolvere i limiti dei precedenti tipi e sono strutture fortemente tipizzate che permettono una variazione delle dimensione.</w:t>
      </w:r>
    </w:p>
    <w:p w14:paraId="6F767EA5" w14:textId="77777777" w:rsidR="00A94F89" w:rsidRP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9BC5B14" w14:textId="2FE57C66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Quanti valori di ritorno può avere un metodo? Commentare la risposta.</w:t>
      </w:r>
    </w:p>
    <w:p w14:paraId="11E223A8" w14:textId="687AEF57" w:rsid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 valori di ritorno possono essere di diverso numero a seconda del tipo di funzione che si implementa.</w:t>
      </w:r>
    </w:p>
    <w:p w14:paraId="4F3CCC53" w14:textId="37030BF8" w:rsid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funzione void ha 0 valori di ritorno;</w:t>
      </w:r>
    </w:p>
    <w:p w14:paraId="0AEEE736" w14:textId="643ED550" w:rsidR="00A94F89" w:rsidRDefault="00A94F89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metodo “normale”</w:t>
      </w:r>
      <w:r w:rsidR="004521F3">
        <w:rPr>
          <w:rFonts w:cstheme="minorHAnsi"/>
          <w:i/>
          <w:iCs/>
          <w:sz w:val="16"/>
          <w:szCs w:val="16"/>
        </w:rPr>
        <w:t xml:space="preserve"> ha un valore di ritorno;</w:t>
      </w:r>
    </w:p>
    <w:p w14:paraId="598A5486" w14:textId="33328486" w:rsidR="004521F3" w:rsidRDefault="004521F3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Una tupla può avere fino a 7 valori di ritorno;</w:t>
      </w:r>
    </w:p>
    <w:p w14:paraId="3412DE53" w14:textId="77777777" w:rsidR="004521F3" w:rsidRDefault="004521F3" w:rsidP="00A94F8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ED8A8AC" w14:textId="4735E2B5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la differenza tra classe, oggetto e tipo.</w:t>
      </w:r>
    </w:p>
    <w:p w14:paraId="794719CF" w14:textId="1FA50FE3" w:rsidR="004521F3" w:rsidRDefault="004521F3" w:rsidP="004521F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Classe: reference type che permette costruzione di un oggetto di un tipo costum. </w:t>
      </w:r>
    </w:p>
    <w:p w14:paraId="66502C23" w14:textId="17A8409A" w:rsidR="004521F3" w:rsidRDefault="004521F3" w:rsidP="004521F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Oggetto: è l’istanza di una classe</w:t>
      </w:r>
    </w:p>
    <w:p w14:paraId="37AEFDEE" w14:textId="094D2A6A" w:rsidR="004521F3" w:rsidRDefault="004521F3" w:rsidP="004521F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Tipo</w:t>
      </w:r>
      <w:r w:rsidR="006D7F18">
        <w:rPr>
          <w:rFonts w:cstheme="minorHAnsi"/>
          <w:i/>
          <w:iCs/>
          <w:sz w:val="16"/>
          <w:szCs w:val="16"/>
        </w:rPr>
        <w:t>: identifica properiamente le proprietà e le caratteristiche di un oggetto</w:t>
      </w:r>
    </w:p>
    <w:p w14:paraId="24B86E6D" w14:textId="77777777" w:rsidR="004521F3" w:rsidRDefault="004521F3" w:rsidP="004521F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41EB6B1" w14:textId="7060E41F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struttura di una classe</w:t>
      </w:r>
    </w:p>
    <w:p w14:paraId="1A5F4CA9" w14:textId="77777777" w:rsidR="006D7F18" w:rsidRDefault="006D7F18" w:rsidP="006D7F1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Generalmente nella classe vengono definite le proprietà, il costruttore e i metodi per un oggetto.</w:t>
      </w:r>
    </w:p>
    <w:p w14:paraId="501C5B44" w14:textId="77777777" w:rsidR="006D7F18" w:rsidRDefault="006D7F18" w:rsidP="006D7F1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2A4D488" w14:textId="550CB706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classe e struct</w:t>
      </w:r>
    </w:p>
    <w:p w14:paraId="63D653E5" w14:textId="57D9A3C9" w:rsidR="006D7F18" w:rsidRDefault="006D7F18" w:rsidP="006D7F1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Le classi sono reference type mentre le struct sono value type: per le prime, quando si inizializza, viene assegnato un riferimento alla locazione della memoria; mentre, per le seconde viene salvata </w:t>
      </w:r>
      <w:r w:rsidR="00955C45">
        <w:rPr>
          <w:rFonts w:cstheme="minorHAnsi"/>
          <w:i/>
          <w:iCs/>
          <w:sz w:val="16"/>
          <w:szCs w:val="16"/>
        </w:rPr>
        <w:t>propriamentei dati.</w:t>
      </w:r>
    </w:p>
    <w:p w14:paraId="7A473A0A" w14:textId="77777777" w:rsidR="006D7F18" w:rsidRDefault="006D7F18" w:rsidP="006D7F1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A95EACB" w14:textId="536D3C4C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Definire cosa è un Generic e descriverne possibili utilizzi.</w:t>
      </w:r>
    </w:p>
    <w:p w14:paraId="20AF0721" w14:textId="0ED13874" w:rsidR="00955C45" w:rsidRDefault="008E49C3" w:rsidP="00955C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Permettono di creare metodi senza specificare il tipo da dare in input (&lt;T&gt;) per cui sono riutilizzabili in piu parti del codice ed è possibile quindi  utilizzare quella funzionie con diversi tipi.</w:t>
      </w:r>
    </w:p>
    <w:p w14:paraId="23E1A18F" w14:textId="77777777" w:rsidR="00955C45" w:rsidRDefault="00955C45" w:rsidP="00955C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A421048" w14:textId="293E4CDE" w:rsidR="00CC1942" w:rsidRDefault="00CC1942" w:rsidP="00CC1942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le differenze tra metodo statico e d’istanza</w:t>
      </w:r>
    </w:p>
    <w:p w14:paraId="5617B312" w14:textId="77777777" w:rsidR="008E49C3" w:rsidRDefault="008E49C3" w:rsidP="008E49C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929491" w14:textId="77777777" w:rsidR="00955C45" w:rsidRDefault="00955C45" w:rsidP="00955C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E33029" w14:textId="3E3527B7" w:rsidR="00955C45" w:rsidRDefault="00CC1942" w:rsidP="00955C45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una definizione di modifica</w:t>
      </w:r>
      <w:r w:rsidR="004C26A0">
        <w:rPr>
          <w:rFonts w:cstheme="minorHAnsi"/>
          <w:i/>
          <w:iCs/>
          <w:sz w:val="16"/>
          <w:szCs w:val="16"/>
        </w:rPr>
        <w:t>tore e accessor. Spiegarne l’uso e le differenze.</w:t>
      </w:r>
    </w:p>
    <w:p w14:paraId="21BF074D" w14:textId="48063672" w:rsidR="00955C45" w:rsidRPr="00955C45" w:rsidRDefault="00955C45" w:rsidP="00955C45">
      <w:pPr>
        <w:pStyle w:val="ListParagrap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Modificatore: sono le proprietà che vengono</w:t>
      </w:r>
    </w:p>
    <w:p w14:paraId="184171FF" w14:textId="37CC27C9" w:rsidR="00955C45" w:rsidRDefault="00955C45" w:rsidP="00955C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Accessor: sono delle proprietà che indicano il livello di acceso ad una classe o ad un metodo ecc (public, private..)</w:t>
      </w:r>
    </w:p>
    <w:p w14:paraId="59B75275" w14:textId="77777777" w:rsidR="00955C45" w:rsidRDefault="00955C45" w:rsidP="00955C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0051716" w14:textId="7AFC959C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5EC0E882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9A4BC50" w14:textId="2FD910EC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56AE8A1" w14:textId="616B397C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9893172" w14:textId="4F3AD5BA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F262F51" w14:textId="16F1FBBD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C5335CF" w14:textId="7F443038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5FAD55E" w14:textId="32D86F42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4311769" w14:textId="5A5BE837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E8745A" w14:textId="7AC46986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C1128CC" w14:textId="19570256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A016A1F" w14:textId="6350E8AC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1FAFE47" w14:textId="04F9C3F0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CDE6F01" w14:textId="7C5568A1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39BDEA6" w14:textId="3DB97161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E3F5F72" w14:textId="303D5DA6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D3E7CDA" w14:textId="21487EFB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53C171B" w14:textId="77777777" w:rsidR="006041E2" w:rsidRPr="00A94F89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4938CBD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22F019E6" w14:textId="5D72B6E4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una Console App che gestisca l’iscrizione ad un esame di uno Studente.</w:t>
      </w:r>
    </w:p>
    <w:p w14:paraId="14DF3819" w14:textId="1F89A9CD" w:rsidR="004C26A0" w:rsidRDefault="004C26A0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7F43DF68" w14:textId="5FDDA412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Nome</w:t>
      </w:r>
    </w:p>
    <w:p w14:paraId="54EC2399" w14:textId="1D12D905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Cognome</w:t>
      </w:r>
    </w:p>
    <w:p w14:paraId="771C50D5" w14:textId="6A2476D8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AnnoDiNascita</w:t>
      </w:r>
    </w:p>
    <w:p w14:paraId="13F01DF4" w14:textId="25AAD874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Immatricolazione</w:t>
      </w:r>
    </w:p>
    <w:p w14:paraId="263E9F74" w14:textId="235FE170" w:rsidR="004C26A0" w:rsidRP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Esami</w:t>
      </w:r>
    </w:p>
    <w:p w14:paraId="21F6EC1C" w14:textId="7CA134D7" w:rsidR="004C26A0" w:rsidRDefault="004C26A0" w:rsidP="004C26A0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 xml:space="preserve">RichiestaLaurea </w:t>
      </w:r>
    </w:p>
    <w:p w14:paraId="4F75187C" w14:textId="75115A29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L’immatricolazione ha le seguenti c</w:t>
      </w:r>
      <w:r>
        <w:rPr>
          <w:rFonts w:cstheme="minorHAnsi"/>
          <w:i/>
          <w:iCs/>
          <w:sz w:val="16"/>
          <w:szCs w:val="16"/>
          <w:lang w:val="it-IT"/>
        </w:rPr>
        <w:t>aratteristiche:</w:t>
      </w:r>
    </w:p>
    <w:p w14:paraId="35BCD380" w14:textId="07575B46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Matricola</w:t>
      </w:r>
    </w:p>
    <w:p w14:paraId="3D554EBE" w14:textId="1F806EFB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DataInizio</w:t>
      </w:r>
    </w:p>
    <w:p w14:paraId="1D2E4D08" w14:textId="0ED62D1F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CorsoDiLaurea</w:t>
      </w:r>
    </w:p>
    <w:p w14:paraId="498DA78C" w14:textId="688C0D54" w:rsidR="004C26A0" w:rsidRP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FuoriCorso</w:t>
      </w:r>
    </w:p>
    <w:p w14:paraId="5FE84A2C" w14:textId="048B533C" w:rsidR="004C26A0" w:rsidRDefault="004C26A0" w:rsidP="004C26A0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 w:rsidRPr="004C26A0">
        <w:rPr>
          <w:rFonts w:cstheme="minorHAnsi"/>
          <w:i/>
          <w:iCs/>
          <w:sz w:val="16"/>
          <w:szCs w:val="16"/>
        </w:rPr>
        <w:t>CFUAccumulati</w:t>
      </w:r>
    </w:p>
    <w:p w14:paraId="7004CCBB" w14:textId="5EF98857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 w:rsidRPr="004C26A0">
        <w:rPr>
          <w:rFonts w:cstheme="minorHAnsi"/>
          <w:i/>
          <w:iCs/>
          <w:sz w:val="16"/>
          <w:szCs w:val="16"/>
          <w:lang w:val="it-IT"/>
        </w:rPr>
        <w:t>Un Corso di laurea è</w:t>
      </w:r>
      <w:r>
        <w:rPr>
          <w:rFonts w:cstheme="minorHAnsi"/>
          <w:i/>
          <w:iCs/>
          <w:sz w:val="16"/>
          <w:szCs w:val="16"/>
          <w:lang w:val="it-IT"/>
        </w:rPr>
        <w:t xml:space="preserve"> dato da un Nome, AnniDiCorso, i cfu per ottenere la laurea e una lista di corsi associati.</w:t>
      </w:r>
    </w:p>
    <w:p w14:paraId="25F06872" w14:textId="495E20AA" w:rsidR="004C26A0" w:rsidRDefault="004C26A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Corso ha un nome e dei CFU.</w:t>
      </w:r>
    </w:p>
    <w:p w14:paraId="3B180595" w14:textId="34B2F89F" w:rsidR="004C26A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Esame si riferisce ad un corso e tiene conto se esso è stato passato.</w:t>
      </w:r>
    </w:p>
    <w:p w14:paraId="50F8C214" w14:textId="723A5CB1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4402F3ED" w14:textId="25AB435E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possibili nomi dei Corsi di Laurea possono essere solo i seguenti: Matematica, Fisica, Informatica, Ingegneria, Lettere.</w:t>
      </w:r>
    </w:p>
    <w:p w14:paraId="50237209" w14:textId="14098143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4BB0A12F" w14:textId="287FCF30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La matricola dello studente deve essere univoca, autogenerata e read-only.</w:t>
      </w:r>
    </w:p>
    <w:p w14:paraId="4A3C1F08" w14:textId="5045BEF8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può richiedere un esame solo se esso è presente nel Corso di Laurea associato allo studente, se i CFU del corso associato all’esame non superino i CFU massimi del Corso di laurea e se non ha il flag RichiestaLaurea assegnato a vero.</w:t>
      </w:r>
    </w:p>
    <w:p w14:paraId="1EBC0F54" w14:textId="054989F2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Nel caso le condizioni siano verificate, lo studente aggiunge l’esame alla lista Esami.</w:t>
      </w:r>
    </w:p>
    <w:p w14:paraId="465417B6" w14:textId="231E709E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1D32C85" w14:textId="67994604" w:rsidR="002D0170" w:rsidRDefault="002D0170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Scrivere inoltre un metodo EsamePassato che, dato un esame, vada ad aggiornare i CFU</w:t>
      </w:r>
      <w:r w:rsidR="006041E2">
        <w:rPr>
          <w:rFonts w:cstheme="minorHAnsi"/>
          <w:i/>
          <w:iCs/>
          <w:sz w:val="16"/>
          <w:szCs w:val="16"/>
          <w:lang w:val="it-IT"/>
        </w:rPr>
        <w:t xml:space="preserve"> accumulati dallo studente, metta il flag Passato sull’esame e verifichi se con tale esame sono stati raggiunti i CFU necessari per richiedere la laurea (e quindi metta il flag Richiestalaurea a true);</w:t>
      </w:r>
    </w:p>
    <w:p w14:paraId="7E200508" w14:textId="2D6DEE3B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403F619" w14:textId="1D92FD4B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Requisiti tecnici:</w:t>
      </w:r>
    </w:p>
    <w:p w14:paraId="26A4D60B" w14:textId="2B0BD60D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-Specificare almeno 3 costruttori</w:t>
      </w:r>
    </w:p>
    <w:p w14:paraId="001F8638" w14:textId="72192977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-Usare almeno una volta enum</w:t>
      </w:r>
    </w:p>
    <w:p w14:paraId="4A58A335" w14:textId="39147558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60E68E41" w14:textId="601994E4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Consigli:</w:t>
      </w:r>
    </w:p>
    <w:p w14:paraId="5071D6C1" w14:textId="74FBEEAE" w:rsidR="00152454" w:rsidRPr="00152454" w:rsidRDefault="00152454" w:rsidP="00152454">
      <w:pPr>
        <w:rPr>
          <w:rFonts w:cstheme="minorHAnsi"/>
          <w:i/>
          <w:iCs/>
          <w:sz w:val="16"/>
          <w:szCs w:val="16"/>
          <w:lang w:val="it-IT"/>
        </w:rPr>
      </w:pPr>
      <w:r w:rsidRPr="00152454">
        <w:rPr>
          <w:rFonts w:cstheme="minorHAnsi"/>
          <w:i/>
          <w:iCs/>
          <w:sz w:val="16"/>
          <w:szCs w:val="16"/>
          <w:lang w:val="it-IT"/>
        </w:rPr>
        <w:t>-Potrebbe essere utile creare un paio di metodi ad hoc per creare al volo delle liste di corsi, corsi di laurea…</w:t>
      </w:r>
    </w:p>
    <w:p w14:paraId="2E0A6995" w14:textId="00007C3B" w:rsidR="00152454" w:rsidRPr="00152454" w:rsidRDefault="00152454" w:rsidP="00152454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</w:t>
      </w:r>
      <w:r w:rsidRPr="00152454">
        <w:rPr>
          <w:rFonts w:cstheme="minorHAnsi"/>
          <w:i/>
          <w:iCs/>
          <w:sz w:val="16"/>
          <w:szCs w:val="16"/>
          <w:lang w:val="it-IT"/>
        </w:rPr>
        <w:t>Visto che le classi sono collegate strettamente l’una con le altre, verificate l’inizializzazione di ciascuna sia adeguata e che i riferimenti siano corretti.</w:t>
      </w:r>
    </w:p>
    <w:p w14:paraId="7D809981" w14:textId="62EC5045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1E1A7F42" w14:textId="43E2BC8F" w:rsidR="00152454" w:rsidRPr="004C26A0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32476" w14:textId="77777777" w:rsidR="001F1DA5" w:rsidRDefault="001F1DA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0E9FBB0" w14:textId="77777777" w:rsidR="001F1DA5" w:rsidRDefault="001F1DA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4A64" w14:textId="77777777" w:rsidR="001F1DA5" w:rsidRDefault="001F1DA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CF3B8F4" w14:textId="77777777" w:rsidR="001F1DA5" w:rsidRDefault="001F1DA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3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1DA5"/>
    <w:rsid w:val="001F250D"/>
    <w:rsid w:val="00201EE0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21F3"/>
    <w:rsid w:val="00457A53"/>
    <w:rsid w:val="00464B0E"/>
    <w:rsid w:val="00496042"/>
    <w:rsid w:val="004C26A0"/>
    <w:rsid w:val="0053305A"/>
    <w:rsid w:val="00547F36"/>
    <w:rsid w:val="005645F9"/>
    <w:rsid w:val="005A2070"/>
    <w:rsid w:val="006041E2"/>
    <w:rsid w:val="00633EA3"/>
    <w:rsid w:val="006A5B48"/>
    <w:rsid w:val="006D7F1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4271B"/>
    <w:rsid w:val="0084793A"/>
    <w:rsid w:val="008739A2"/>
    <w:rsid w:val="008D7390"/>
    <w:rsid w:val="008E49C3"/>
    <w:rsid w:val="008E653D"/>
    <w:rsid w:val="00910C80"/>
    <w:rsid w:val="009200E1"/>
    <w:rsid w:val="0092010E"/>
    <w:rsid w:val="00955C45"/>
    <w:rsid w:val="00957D96"/>
    <w:rsid w:val="00A1545F"/>
    <w:rsid w:val="00A360C5"/>
    <w:rsid w:val="00A74FF3"/>
    <w:rsid w:val="00A94F89"/>
    <w:rsid w:val="00A9761D"/>
    <w:rsid w:val="00AA5916"/>
    <w:rsid w:val="00AC2C1B"/>
    <w:rsid w:val="00B03500"/>
    <w:rsid w:val="00B142D7"/>
    <w:rsid w:val="00B219E6"/>
    <w:rsid w:val="00B37908"/>
    <w:rsid w:val="00B67E28"/>
    <w:rsid w:val="00B774E3"/>
    <w:rsid w:val="00B915D5"/>
    <w:rsid w:val="00BA5730"/>
    <w:rsid w:val="00BC1DFD"/>
    <w:rsid w:val="00BF0094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563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12</cp:revision>
  <cp:lastPrinted>2004-01-22T16:32:00Z</cp:lastPrinted>
  <dcterms:created xsi:type="dcterms:W3CDTF">2021-02-18T15:38:00Z</dcterms:created>
  <dcterms:modified xsi:type="dcterms:W3CDTF">2021-02-26T11:10:00Z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